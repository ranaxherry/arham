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63AF" w14:textId="40FCF24A" w:rsidR="00802719" w:rsidRDefault="000C261B" w:rsidP="00CA7483">
      <w:pPr>
        <w:spacing w:after="0" w:line="253" w:lineRule="atLeast"/>
        <w:ind w:left="0"/>
        <w:jc w:val="both"/>
      </w:pPr>
      <w:r>
        <w:t>Create the vision and scope document</w:t>
      </w:r>
      <w:r w:rsidR="008A5FE8">
        <w:t xml:space="preserve"> for your project.</w:t>
      </w:r>
      <w:r>
        <w:t xml:space="preserve"> </w:t>
      </w:r>
      <w:r w:rsidR="0015675E" w:rsidRPr="00AE068A">
        <w:rPr>
          <w:b/>
          <w:bCs/>
        </w:rPr>
        <w:t>(50 Marks)</w:t>
      </w:r>
    </w:p>
    <w:p w14:paraId="0D3074CA" w14:textId="77777777" w:rsidR="00B262E2" w:rsidRDefault="00C86C95" w:rsidP="00CA7483">
      <w:pPr>
        <w:pStyle w:val="ListParagraph"/>
        <w:numPr>
          <w:ilvl w:val="0"/>
          <w:numId w:val="43"/>
        </w:numPr>
        <w:spacing w:after="0" w:line="253" w:lineRule="atLeast"/>
        <w:jc w:val="both"/>
        <w:rPr>
          <w:b/>
          <w:bCs/>
        </w:rPr>
      </w:pPr>
      <w:r w:rsidRPr="00CA7483">
        <w:rPr>
          <w:b/>
          <w:bCs/>
        </w:rPr>
        <w:t>Project Name:</w:t>
      </w:r>
    </w:p>
    <w:p w14:paraId="3D818C75" w14:textId="35806FD1" w:rsidR="00C86C95" w:rsidRPr="00CA7483" w:rsidRDefault="00B262E2" w:rsidP="00CA7483">
      <w:pPr>
        <w:pStyle w:val="ListParagraph"/>
        <w:numPr>
          <w:ilvl w:val="0"/>
          <w:numId w:val="43"/>
        </w:numPr>
        <w:spacing w:after="0" w:line="253" w:lineRule="atLeast"/>
        <w:jc w:val="both"/>
        <w:rPr>
          <w:b/>
          <w:bCs/>
        </w:rPr>
      </w:pPr>
      <w:r>
        <w:rPr>
          <w:b/>
          <w:bCs/>
        </w:rPr>
        <w:t>Section:</w:t>
      </w:r>
      <w:r w:rsidR="00C86C95" w:rsidRPr="00CA7483">
        <w:rPr>
          <w:b/>
          <w:bCs/>
        </w:rPr>
        <w:t xml:space="preserve">  </w:t>
      </w:r>
    </w:p>
    <w:p w14:paraId="67060C27" w14:textId="77777777" w:rsidR="00D50354" w:rsidRDefault="00C86C95" w:rsidP="00D50354">
      <w:pPr>
        <w:pStyle w:val="ListParagraph"/>
        <w:numPr>
          <w:ilvl w:val="0"/>
          <w:numId w:val="43"/>
        </w:numPr>
        <w:spacing w:after="0" w:line="253" w:lineRule="atLeast"/>
        <w:jc w:val="both"/>
        <w:rPr>
          <w:b/>
          <w:bCs/>
        </w:rPr>
      </w:pPr>
      <w:r w:rsidRPr="00CA7483">
        <w:rPr>
          <w:b/>
          <w:bCs/>
        </w:rPr>
        <w:t>List of Authors:</w:t>
      </w:r>
    </w:p>
    <w:p w14:paraId="138FE03D" w14:textId="62EE3221" w:rsidR="000C261B" w:rsidRPr="00D50354" w:rsidRDefault="00C86C95" w:rsidP="00D50354">
      <w:pPr>
        <w:pStyle w:val="ListParagraph"/>
        <w:numPr>
          <w:ilvl w:val="0"/>
          <w:numId w:val="43"/>
        </w:numPr>
        <w:spacing w:after="0" w:line="253" w:lineRule="atLeast"/>
        <w:jc w:val="both"/>
        <w:rPr>
          <w:b/>
          <w:bCs/>
        </w:rPr>
      </w:pPr>
      <w:r w:rsidRPr="00D50354">
        <w:rPr>
          <w:b/>
          <w:bCs/>
        </w:rPr>
        <w:t>Submission Date and Time</w:t>
      </w:r>
      <w:r>
        <w:t xml:space="preserve">: </w:t>
      </w:r>
    </w:p>
    <w:p w14:paraId="10C3D602" w14:textId="6E998BAA" w:rsidR="000C261B" w:rsidRPr="00CA7483" w:rsidRDefault="000C261B" w:rsidP="000C261B">
      <w:pPr>
        <w:pStyle w:val="ListParagraph"/>
        <w:spacing w:after="0" w:line="253" w:lineRule="atLeast"/>
        <w:ind w:left="792"/>
        <w:jc w:val="center"/>
        <w:rPr>
          <w:b/>
          <w:bCs/>
          <w:sz w:val="32"/>
          <w:szCs w:val="32"/>
          <w:u w:val="single"/>
          <w:lang w:val="en-CA"/>
        </w:rPr>
      </w:pPr>
      <w:r w:rsidRPr="00CA7483">
        <w:rPr>
          <w:b/>
          <w:bCs/>
          <w:sz w:val="32"/>
          <w:szCs w:val="32"/>
          <w:u w:val="single"/>
          <w:lang w:val="en-CA"/>
        </w:rPr>
        <w:t>Contents of Vision and Scope Document</w:t>
      </w:r>
    </w:p>
    <w:p w14:paraId="6D230C09" w14:textId="77777777" w:rsidR="000C261B" w:rsidRPr="000C261B" w:rsidRDefault="000C261B" w:rsidP="000C261B">
      <w:pPr>
        <w:pStyle w:val="ListParagraph"/>
        <w:numPr>
          <w:ilvl w:val="0"/>
          <w:numId w:val="28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Business requirements </w:t>
      </w:r>
    </w:p>
    <w:p w14:paraId="554FCD66" w14:textId="77777777" w:rsidR="000C261B" w:rsidRPr="000C261B" w:rsidRDefault="000C261B" w:rsidP="000C261B">
      <w:pPr>
        <w:pStyle w:val="ListParagraph"/>
        <w:numPr>
          <w:ilvl w:val="0"/>
          <w:numId w:val="30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Business Opportunity </w:t>
      </w:r>
    </w:p>
    <w:p w14:paraId="7187A4BC" w14:textId="77777777" w:rsidR="000C261B" w:rsidRPr="000C261B" w:rsidRDefault="000C261B" w:rsidP="000C261B">
      <w:pPr>
        <w:pStyle w:val="ListParagraph"/>
        <w:numPr>
          <w:ilvl w:val="1"/>
          <w:numId w:val="31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>Description of market opportunity, competing market, business problem being solved or improved, advantage of proposed solution, problems that will be solved.</w:t>
      </w:r>
    </w:p>
    <w:p w14:paraId="7BC7A299" w14:textId="77777777" w:rsidR="000C261B" w:rsidRPr="000C261B" w:rsidRDefault="000C261B" w:rsidP="000C261B">
      <w:pPr>
        <w:pStyle w:val="ListParagraph"/>
        <w:numPr>
          <w:ilvl w:val="1"/>
          <w:numId w:val="31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>Example: Exploit the poor security record of a competing product</w:t>
      </w:r>
    </w:p>
    <w:p w14:paraId="34B5D3C6" w14:textId="77777777" w:rsidR="000C261B" w:rsidRPr="000C261B" w:rsidRDefault="000C261B" w:rsidP="000C261B">
      <w:pPr>
        <w:pStyle w:val="ListParagraph"/>
        <w:numPr>
          <w:ilvl w:val="0"/>
          <w:numId w:val="30"/>
        </w:numPr>
        <w:spacing w:line="253" w:lineRule="atLeast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Business Objective and Success Criteria </w:t>
      </w:r>
    </w:p>
    <w:p w14:paraId="3E8A2713" w14:textId="77777777" w:rsidR="000C261B" w:rsidRPr="000C261B" w:rsidRDefault="000C261B" w:rsidP="000C261B">
      <w:pPr>
        <w:pStyle w:val="ListParagraph"/>
        <w:numPr>
          <w:ilvl w:val="1"/>
          <w:numId w:val="32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>Important business benefits the product will provide in a quantitative and measurable way, how success will be measured, factors that have great impact on success.</w:t>
      </w:r>
    </w:p>
    <w:p w14:paraId="5509DD11" w14:textId="77777777" w:rsidR="000C261B" w:rsidRPr="000C261B" w:rsidRDefault="000C261B" w:rsidP="000C261B">
      <w:pPr>
        <w:pStyle w:val="ListParagraph"/>
        <w:numPr>
          <w:ilvl w:val="1"/>
          <w:numId w:val="32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 xml:space="preserve">Example: Capture a market share of 80 percent by being recognized as the most secure product in the market through trade journal reviews and consumer surveys </w:t>
      </w:r>
    </w:p>
    <w:p w14:paraId="7672B4DB" w14:textId="77777777" w:rsidR="000C261B" w:rsidRPr="000C261B" w:rsidRDefault="000C261B" w:rsidP="000C261B">
      <w:pPr>
        <w:pStyle w:val="ListParagraph"/>
        <w:numPr>
          <w:ilvl w:val="1"/>
          <w:numId w:val="32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>Achieve positive cash flow on the product within 6 months</w:t>
      </w:r>
    </w:p>
    <w:p w14:paraId="2991340A" w14:textId="77777777" w:rsidR="000C261B" w:rsidRPr="000C261B" w:rsidRDefault="000C261B" w:rsidP="000C261B">
      <w:pPr>
        <w:pStyle w:val="ListParagraph"/>
        <w:numPr>
          <w:ilvl w:val="0"/>
          <w:numId w:val="30"/>
        </w:numPr>
        <w:spacing w:line="253" w:lineRule="atLeast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Customer or Market Needs </w:t>
      </w:r>
    </w:p>
    <w:p w14:paraId="42862E7D" w14:textId="77777777" w:rsidR="000C261B" w:rsidRPr="000C261B" w:rsidRDefault="000C261B" w:rsidP="000C261B">
      <w:pPr>
        <w:pStyle w:val="ListParagraph"/>
        <w:numPr>
          <w:ilvl w:val="1"/>
          <w:numId w:val="34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 xml:space="preserve">Problems that customers currently encounter that will be addressed </w:t>
      </w:r>
    </w:p>
    <w:p w14:paraId="30B2367F" w14:textId="77777777" w:rsidR="000C261B" w:rsidRPr="000C261B" w:rsidRDefault="000C261B" w:rsidP="000C261B">
      <w:pPr>
        <w:pStyle w:val="ListParagraph"/>
        <w:numPr>
          <w:ilvl w:val="0"/>
          <w:numId w:val="30"/>
        </w:numPr>
        <w:spacing w:line="253" w:lineRule="atLeast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Business Risks </w:t>
      </w:r>
    </w:p>
    <w:p w14:paraId="3FE16BBF" w14:textId="6759169E" w:rsidR="000C261B" w:rsidRPr="000C261B" w:rsidRDefault="000C261B" w:rsidP="000C261B">
      <w:pPr>
        <w:pStyle w:val="ListParagraph"/>
        <w:numPr>
          <w:ilvl w:val="0"/>
          <w:numId w:val="33"/>
        </w:numPr>
        <w:spacing w:line="253" w:lineRule="atLeast"/>
        <w:jc w:val="both"/>
        <w:rPr>
          <w:lang w:val="en-PK"/>
        </w:rPr>
      </w:pPr>
      <w:r w:rsidRPr="000C261B">
        <w:rPr>
          <w:lang w:val="en-CA"/>
        </w:rPr>
        <w:t xml:space="preserve">Major risks associated with developing or not developing the product (marketplace competition, timing, user acceptance, implementation issues...) </w:t>
      </w:r>
    </w:p>
    <w:p w14:paraId="5FC5A1B5" w14:textId="2F4F2031" w:rsidR="000C261B" w:rsidRPr="000C261B" w:rsidRDefault="000C261B" w:rsidP="000C261B">
      <w:pPr>
        <w:pStyle w:val="ListParagraph"/>
        <w:spacing w:line="253" w:lineRule="atLeast"/>
        <w:jc w:val="both"/>
      </w:pPr>
    </w:p>
    <w:p w14:paraId="3BDD539F" w14:textId="77777777" w:rsidR="000C261B" w:rsidRPr="000C261B" w:rsidRDefault="000C261B" w:rsidP="000C261B">
      <w:pPr>
        <w:pStyle w:val="ListParagraph"/>
        <w:numPr>
          <w:ilvl w:val="0"/>
          <w:numId w:val="28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Vision of the solution </w:t>
      </w:r>
    </w:p>
    <w:p w14:paraId="34DDCB89" w14:textId="1B692B30" w:rsidR="000C261B" w:rsidRPr="000C261B" w:rsidRDefault="000C261B" w:rsidP="000C261B">
      <w:pPr>
        <w:pStyle w:val="ListParagraph"/>
        <w:numPr>
          <w:ilvl w:val="1"/>
          <w:numId w:val="36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Vision statement </w:t>
      </w:r>
      <w:r w:rsidRPr="000C261B">
        <w:rPr>
          <w:lang w:val="en-CA"/>
        </w:rPr>
        <w:t xml:space="preserve">(Refer Slide # </w:t>
      </w:r>
      <w:r w:rsidR="00C86C95">
        <w:rPr>
          <w:lang w:val="en-CA"/>
        </w:rPr>
        <w:t>25</w:t>
      </w:r>
      <w:r w:rsidRPr="000C261B">
        <w:rPr>
          <w:lang w:val="en-CA"/>
        </w:rPr>
        <w:t xml:space="preserve"> and </w:t>
      </w:r>
      <w:r w:rsidR="00C86C95">
        <w:rPr>
          <w:lang w:val="en-CA"/>
        </w:rPr>
        <w:t>26</w:t>
      </w:r>
      <w:r w:rsidRPr="000C261B">
        <w:rPr>
          <w:lang w:val="en-CA"/>
        </w:rPr>
        <w:t xml:space="preserve"> of Lecture </w:t>
      </w:r>
      <w:r w:rsidR="00C86C95">
        <w:rPr>
          <w:lang w:val="en-CA"/>
        </w:rPr>
        <w:t>7</w:t>
      </w:r>
      <w:r w:rsidRPr="000C261B">
        <w:rPr>
          <w:lang w:val="en-CA"/>
        </w:rPr>
        <w:t xml:space="preserve"> for Vision Statement Template)</w:t>
      </w:r>
    </w:p>
    <w:p w14:paraId="3BD61944" w14:textId="1E7A72C0" w:rsidR="000C261B" w:rsidRPr="000C261B" w:rsidRDefault="000C261B" w:rsidP="000C261B">
      <w:pPr>
        <w:pStyle w:val="ListParagraph"/>
        <w:numPr>
          <w:ilvl w:val="1"/>
          <w:numId w:val="36"/>
        </w:numPr>
        <w:spacing w:line="253" w:lineRule="atLeast"/>
        <w:jc w:val="both"/>
        <w:rPr>
          <w:lang w:val="en-PK"/>
        </w:rPr>
      </w:pPr>
      <w:r w:rsidRPr="000C261B">
        <w:rPr>
          <w:b/>
          <w:bCs/>
          <w:lang w:val="en-CA"/>
        </w:rPr>
        <w:t xml:space="preserve">Major features </w:t>
      </w:r>
      <w:r w:rsidRPr="000C261B">
        <w:rPr>
          <w:lang w:val="en-CA"/>
        </w:rPr>
        <w:t>(numbered list of major features or user capabilities unique to the new product)</w:t>
      </w:r>
      <w:r>
        <w:rPr>
          <w:lang w:val="en-CA"/>
        </w:rPr>
        <w:t xml:space="preserve"> Refer to Slide # </w:t>
      </w:r>
      <w:r w:rsidR="00C86C95">
        <w:rPr>
          <w:lang w:val="en-CA"/>
        </w:rPr>
        <w:t>22</w:t>
      </w:r>
      <w:r>
        <w:rPr>
          <w:lang w:val="en-CA"/>
        </w:rPr>
        <w:t xml:space="preserve"> and </w:t>
      </w:r>
      <w:r w:rsidR="00C86C95">
        <w:rPr>
          <w:lang w:val="en-CA"/>
        </w:rPr>
        <w:t>23</w:t>
      </w:r>
      <w:r>
        <w:rPr>
          <w:lang w:val="en-CA"/>
        </w:rPr>
        <w:t xml:space="preserve"> of Lecture </w:t>
      </w:r>
      <w:r w:rsidR="00C86C95">
        <w:rPr>
          <w:lang w:val="en-CA"/>
        </w:rPr>
        <w:t>7</w:t>
      </w:r>
      <w:r>
        <w:rPr>
          <w:lang w:val="en-CA"/>
        </w:rPr>
        <w:t xml:space="preserve"> for Major Features Representation as Fish Bone Diagram or Pareto Charts.</w:t>
      </w:r>
    </w:p>
    <w:p w14:paraId="1F941F05" w14:textId="77777777" w:rsidR="000C261B" w:rsidRPr="000C261B" w:rsidRDefault="000C261B" w:rsidP="000C261B">
      <w:pPr>
        <w:pStyle w:val="ListParagraph"/>
        <w:numPr>
          <w:ilvl w:val="1"/>
          <w:numId w:val="36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Assumptions </w:t>
      </w:r>
      <w:r w:rsidRPr="000C261B">
        <w:rPr>
          <w:lang w:val="en-CA"/>
        </w:rPr>
        <w:t>(made while developing vision and scope)</w:t>
      </w:r>
    </w:p>
    <w:p w14:paraId="1076CA14" w14:textId="27983D96" w:rsidR="000C261B" w:rsidRPr="000C261B" w:rsidRDefault="000C261B" w:rsidP="000C261B">
      <w:pPr>
        <w:pStyle w:val="ListParagraph"/>
        <w:numPr>
          <w:ilvl w:val="1"/>
          <w:numId w:val="36"/>
        </w:numPr>
        <w:spacing w:line="253" w:lineRule="atLeast"/>
        <w:jc w:val="both"/>
        <w:rPr>
          <w:lang w:val="en-PK"/>
        </w:rPr>
      </w:pPr>
      <w:r w:rsidRPr="000C261B">
        <w:rPr>
          <w:b/>
          <w:bCs/>
          <w:lang w:val="en-CA"/>
        </w:rPr>
        <w:t xml:space="preserve">Major dependencies to external factors outside of the project’s control </w:t>
      </w:r>
      <w:r w:rsidRPr="000C261B">
        <w:rPr>
          <w:lang w:val="en-CA"/>
        </w:rPr>
        <w:t>(e.g., pending industry standards, government regulations, other projects, third party suppliers, development partners)</w:t>
      </w:r>
    </w:p>
    <w:p w14:paraId="167F7C0F" w14:textId="77777777" w:rsidR="000C261B" w:rsidRPr="000C261B" w:rsidRDefault="000C261B" w:rsidP="000C261B">
      <w:pPr>
        <w:pStyle w:val="ListParagraph"/>
        <w:spacing w:line="253" w:lineRule="atLeast"/>
        <w:ind w:left="1440"/>
        <w:jc w:val="both"/>
        <w:rPr>
          <w:lang w:val="en-PK"/>
        </w:rPr>
      </w:pPr>
    </w:p>
    <w:p w14:paraId="3F2700CF" w14:textId="264886E5" w:rsidR="000C261B" w:rsidRPr="000C261B" w:rsidRDefault="000C261B" w:rsidP="000C261B">
      <w:pPr>
        <w:pStyle w:val="ListParagraph"/>
        <w:numPr>
          <w:ilvl w:val="0"/>
          <w:numId w:val="28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>Business context:</w:t>
      </w:r>
    </w:p>
    <w:p w14:paraId="5656CCC1" w14:textId="659C59AA" w:rsidR="000C261B" w:rsidRPr="000C261B" w:rsidRDefault="000C261B" w:rsidP="000C261B">
      <w:pPr>
        <w:pStyle w:val="ListParagraph"/>
        <w:numPr>
          <w:ilvl w:val="1"/>
          <w:numId w:val="39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Project Priorities </w:t>
      </w:r>
    </w:p>
    <w:p w14:paraId="15F025D4" w14:textId="50FF1D8C" w:rsidR="000C261B" w:rsidRPr="000C261B" w:rsidRDefault="000C261B" w:rsidP="000C261B">
      <w:pPr>
        <w:pStyle w:val="ListParagraph"/>
        <w:numPr>
          <w:ilvl w:val="1"/>
          <w:numId w:val="39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Operating Environment </w:t>
      </w:r>
      <w:r w:rsidRPr="000C261B">
        <w:rPr>
          <w:lang w:val="en-CA"/>
        </w:rPr>
        <w:t>(Description of Environment in which system will be used e.g., distributed environment)</w:t>
      </w:r>
      <w:r w:rsidRPr="000C261B">
        <w:rPr>
          <w:b/>
          <w:bCs/>
          <w:lang w:val="en-CA"/>
        </w:rPr>
        <w:t xml:space="preserve"> </w:t>
      </w:r>
    </w:p>
    <w:p w14:paraId="661D6736" w14:textId="77777777" w:rsidR="000C261B" w:rsidRPr="000C261B" w:rsidRDefault="000C261B" w:rsidP="000C261B">
      <w:pPr>
        <w:pStyle w:val="ListParagraph"/>
        <w:spacing w:line="253" w:lineRule="atLeast"/>
        <w:ind w:left="1440"/>
        <w:jc w:val="both"/>
        <w:rPr>
          <w:b/>
          <w:bCs/>
          <w:lang w:val="en-PK"/>
        </w:rPr>
      </w:pPr>
    </w:p>
    <w:p w14:paraId="37046CA9" w14:textId="1936EE60" w:rsidR="000C261B" w:rsidRPr="000C261B" w:rsidRDefault="000C261B" w:rsidP="000C261B">
      <w:pPr>
        <w:pStyle w:val="ListParagraph"/>
        <w:numPr>
          <w:ilvl w:val="0"/>
          <w:numId w:val="28"/>
        </w:numPr>
        <w:spacing w:line="253" w:lineRule="atLeast"/>
        <w:jc w:val="both"/>
        <w:rPr>
          <w:lang w:val="en-PK"/>
        </w:rPr>
      </w:pPr>
      <w:r w:rsidRPr="000C261B">
        <w:rPr>
          <w:b/>
          <w:bCs/>
          <w:lang w:val="en-CA"/>
        </w:rPr>
        <w:t xml:space="preserve">Scope and limitation </w:t>
      </w:r>
      <w:r w:rsidRPr="000C261B">
        <w:rPr>
          <w:lang w:val="en-CA"/>
        </w:rPr>
        <w:t xml:space="preserve">(for initial releases) </w:t>
      </w:r>
    </w:p>
    <w:p w14:paraId="3FC956BA" w14:textId="336DA90C" w:rsidR="000C261B" w:rsidRPr="000C261B" w:rsidRDefault="000C261B" w:rsidP="000C261B">
      <w:pPr>
        <w:pStyle w:val="ListParagraph"/>
        <w:numPr>
          <w:ilvl w:val="1"/>
          <w:numId w:val="41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Concept and range of proposed solution: </w:t>
      </w:r>
      <w:r w:rsidRPr="000C261B">
        <w:rPr>
          <w:lang w:val="en-CA"/>
        </w:rPr>
        <w:t>(What the system is)</w:t>
      </w:r>
      <w:r w:rsidRPr="000C261B">
        <w:rPr>
          <w:b/>
          <w:bCs/>
          <w:lang w:val="en-CA"/>
        </w:rPr>
        <w:t xml:space="preserve"> </w:t>
      </w:r>
    </w:p>
    <w:p w14:paraId="677D4DFD" w14:textId="3869FEF8" w:rsidR="000C261B" w:rsidRPr="000C261B" w:rsidRDefault="000C261B" w:rsidP="000C261B">
      <w:pPr>
        <w:pStyle w:val="ListParagraph"/>
        <w:numPr>
          <w:ilvl w:val="1"/>
          <w:numId w:val="41"/>
        </w:numPr>
        <w:spacing w:line="253" w:lineRule="atLeast"/>
        <w:jc w:val="both"/>
        <w:rPr>
          <w:lang w:val="en-PK"/>
        </w:rPr>
      </w:pPr>
      <w:r w:rsidRPr="000C261B">
        <w:rPr>
          <w:b/>
          <w:bCs/>
          <w:lang w:val="en-CA"/>
        </w:rPr>
        <w:t xml:space="preserve">Limitations </w:t>
      </w:r>
      <w:r w:rsidRPr="000C261B">
        <w:rPr>
          <w:lang w:val="en-CA"/>
        </w:rPr>
        <w:t xml:space="preserve">(Capabilities that the product won't include; what the system is not) </w:t>
      </w:r>
    </w:p>
    <w:p w14:paraId="3C37E3A9" w14:textId="2BE6AEC1" w:rsidR="000C261B" w:rsidRPr="000C261B" w:rsidRDefault="000C261B" w:rsidP="000C261B">
      <w:pPr>
        <w:pStyle w:val="ListParagraph"/>
        <w:numPr>
          <w:ilvl w:val="1"/>
          <w:numId w:val="41"/>
        </w:numPr>
        <w:spacing w:line="253" w:lineRule="atLeast"/>
        <w:jc w:val="both"/>
        <w:rPr>
          <w:b/>
          <w:bCs/>
          <w:lang w:val="en-PK"/>
        </w:rPr>
      </w:pPr>
      <w:r w:rsidRPr="000C261B">
        <w:rPr>
          <w:b/>
          <w:bCs/>
          <w:lang w:val="en-CA"/>
        </w:rPr>
        <w:t xml:space="preserve">Scope of initial release </w:t>
      </w:r>
      <w:r w:rsidRPr="000C261B">
        <w:rPr>
          <w:lang w:val="en-CA"/>
        </w:rPr>
        <w:t>(Major features planned for initial release</w:t>
      </w:r>
      <w:r>
        <w:rPr>
          <w:lang w:val="en-CA"/>
        </w:rPr>
        <w:t>; may be represented by a workflow, use case or data flow diagram</w:t>
      </w:r>
      <w:r w:rsidRPr="000C261B">
        <w:rPr>
          <w:lang w:val="en-CA"/>
        </w:rPr>
        <w:t>)</w:t>
      </w:r>
    </w:p>
    <w:p w14:paraId="1129804B" w14:textId="77777777" w:rsidR="000C261B" w:rsidRPr="000C261B" w:rsidRDefault="000C261B" w:rsidP="00236A11">
      <w:pPr>
        <w:pStyle w:val="ListParagraph"/>
        <w:spacing w:after="0" w:line="253" w:lineRule="atLeast"/>
        <w:ind w:left="792"/>
        <w:jc w:val="both"/>
        <w:rPr>
          <w:b/>
          <w:bCs/>
        </w:rPr>
      </w:pPr>
    </w:p>
    <w:sectPr w:rsidR="000C261B" w:rsidRPr="000C261B">
      <w:head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2030" w14:textId="77777777" w:rsidR="00E47107" w:rsidRDefault="00E47107">
      <w:r>
        <w:separator/>
      </w:r>
    </w:p>
    <w:p w14:paraId="7C9F8FB3" w14:textId="77777777" w:rsidR="00E47107" w:rsidRDefault="00E47107"/>
  </w:endnote>
  <w:endnote w:type="continuationSeparator" w:id="0">
    <w:p w14:paraId="38663B02" w14:textId="77777777" w:rsidR="00E47107" w:rsidRDefault="00E47107">
      <w:r>
        <w:continuationSeparator/>
      </w:r>
    </w:p>
    <w:p w14:paraId="44F2811C" w14:textId="77777777" w:rsidR="00E47107" w:rsidRDefault="00E47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4FE5" w14:textId="77777777" w:rsidR="00E47107" w:rsidRDefault="00E47107">
      <w:r>
        <w:separator/>
      </w:r>
    </w:p>
    <w:p w14:paraId="6DB2FC4D" w14:textId="77777777" w:rsidR="00E47107" w:rsidRDefault="00E47107"/>
  </w:footnote>
  <w:footnote w:type="continuationSeparator" w:id="0">
    <w:p w14:paraId="5C4AC4ED" w14:textId="77777777" w:rsidR="00E47107" w:rsidRDefault="00E47107">
      <w:r>
        <w:continuationSeparator/>
      </w:r>
    </w:p>
    <w:p w14:paraId="3B71AD70" w14:textId="77777777" w:rsidR="00E47107" w:rsidRDefault="00E471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1B33" w14:textId="0A6757DF" w:rsidR="0042046F" w:rsidRPr="00990E6F" w:rsidRDefault="0042046F" w:rsidP="0042046F">
    <w:pPr>
      <w:pStyle w:val="Default"/>
      <w:pBdr>
        <w:bottom w:val="single" w:sz="12" w:space="1" w:color="auto"/>
      </w:pBdr>
      <w:ind w:firstLine="720"/>
      <w:rPr>
        <w:sz w:val="40"/>
        <w:szCs w:val="40"/>
      </w:rPr>
    </w:pPr>
    <w:r w:rsidRPr="00990E6F">
      <w:rPr>
        <w:caps/>
        <w:noProof/>
      </w:rPr>
      <w:drawing>
        <wp:anchor distT="0" distB="0" distL="114300" distR="114300" simplePos="0" relativeHeight="251659264" behindDoc="0" locked="0" layoutInCell="1" allowOverlap="1" wp14:anchorId="43220F8A" wp14:editId="305C79F7">
          <wp:simplePos x="0" y="0"/>
          <wp:positionH relativeFrom="column">
            <wp:posOffset>-723900</wp:posOffset>
          </wp:positionH>
          <wp:positionV relativeFrom="paragraph">
            <wp:posOffset>-153035</wp:posOffset>
          </wp:positionV>
          <wp:extent cx="917441" cy="8763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441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0D00">
      <w:rPr>
        <w:sz w:val="40"/>
        <w:szCs w:val="40"/>
      </w:rPr>
      <w:t>SESD2213</w:t>
    </w:r>
    <w:r w:rsidRPr="00990E6F">
      <w:rPr>
        <w:sz w:val="40"/>
        <w:szCs w:val="40"/>
      </w:rPr>
      <w:t>: Software</w:t>
    </w:r>
    <w:r>
      <w:rPr>
        <w:sz w:val="40"/>
        <w:szCs w:val="40"/>
      </w:rPr>
      <w:t xml:space="preserve"> Requirement</w:t>
    </w:r>
    <w:r w:rsidRPr="00990E6F">
      <w:rPr>
        <w:sz w:val="40"/>
        <w:szCs w:val="40"/>
      </w:rPr>
      <w:t xml:space="preserve"> Engineering</w:t>
    </w:r>
  </w:p>
  <w:p w14:paraId="58265FED" w14:textId="25A4AEC4" w:rsidR="0042046F" w:rsidRDefault="00C86C95" w:rsidP="0042046F">
    <w:pPr>
      <w:pStyle w:val="Header"/>
      <w:jc w:val="center"/>
    </w:pPr>
    <w:r>
      <w:rPr>
        <w:b/>
        <w:bCs/>
        <w:sz w:val="40"/>
        <w:szCs w:val="40"/>
      </w:rPr>
      <w:t>FALL</w:t>
    </w:r>
    <w:r w:rsidR="0042046F">
      <w:rPr>
        <w:b/>
        <w:bCs/>
        <w:sz w:val="40"/>
        <w:szCs w:val="40"/>
      </w:rPr>
      <w:t xml:space="preserve"> 2</w:t>
    </w:r>
    <w:r w:rsidR="00377FEA">
      <w:rPr>
        <w:b/>
        <w:bCs/>
        <w:sz w:val="40"/>
        <w:szCs w:val="40"/>
      </w:rPr>
      <w:t>1</w:t>
    </w:r>
    <w:r w:rsidR="0042046F">
      <w:rPr>
        <w:b/>
        <w:bCs/>
        <w:sz w:val="40"/>
        <w:szCs w:val="40"/>
      </w:rPr>
      <w:t xml:space="preserve"> </w:t>
    </w:r>
    <w:r w:rsidR="00BC1F2B">
      <w:rPr>
        <w:b/>
        <w:bCs/>
        <w:sz w:val="40"/>
        <w:szCs w:val="40"/>
      </w:rPr>
      <w:t>PD 1</w:t>
    </w:r>
  </w:p>
  <w:p w14:paraId="2AEBE71F" w14:textId="77777777" w:rsidR="0042046F" w:rsidRDefault="00420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8618E"/>
    <w:multiLevelType w:val="hybridMultilevel"/>
    <w:tmpl w:val="7696F662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985C8322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B116F1"/>
    <w:multiLevelType w:val="hybridMultilevel"/>
    <w:tmpl w:val="B76C33D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76133"/>
    <w:multiLevelType w:val="hybridMultilevel"/>
    <w:tmpl w:val="798C8B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90C390A"/>
    <w:multiLevelType w:val="hybridMultilevel"/>
    <w:tmpl w:val="02FA8BAE"/>
    <w:lvl w:ilvl="0" w:tplc="25F46D5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B6D05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4CEBD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B8FC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8C0A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043F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C611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18C0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1445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09163BAC"/>
    <w:multiLevelType w:val="hybridMultilevel"/>
    <w:tmpl w:val="F2CC0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F8559B"/>
    <w:multiLevelType w:val="hybridMultilevel"/>
    <w:tmpl w:val="BB9CE10A"/>
    <w:lvl w:ilvl="0" w:tplc="B97AF24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C3167"/>
    <w:multiLevelType w:val="hybridMultilevel"/>
    <w:tmpl w:val="DF4861C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CC1203"/>
    <w:multiLevelType w:val="hybridMultilevel"/>
    <w:tmpl w:val="409E42F6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18977E0B"/>
    <w:multiLevelType w:val="hybridMultilevel"/>
    <w:tmpl w:val="86AC0FA8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DF41864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76DD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609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284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CA32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407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B02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18BE75AB"/>
    <w:multiLevelType w:val="hybridMultilevel"/>
    <w:tmpl w:val="C01C8FDC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0AD4BE4"/>
    <w:multiLevelType w:val="hybridMultilevel"/>
    <w:tmpl w:val="BB9CE10A"/>
    <w:lvl w:ilvl="0" w:tplc="B97AF24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595CA7"/>
    <w:multiLevelType w:val="hybridMultilevel"/>
    <w:tmpl w:val="5A3E5258"/>
    <w:lvl w:ilvl="0" w:tplc="6906612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D017E5"/>
    <w:multiLevelType w:val="hybridMultilevel"/>
    <w:tmpl w:val="D71E1C62"/>
    <w:lvl w:ilvl="0" w:tplc="2000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B86348"/>
    <w:multiLevelType w:val="hybridMultilevel"/>
    <w:tmpl w:val="F8B82C1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8D560E"/>
    <w:multiLevelType w:val="hybridMultilevel"/>
    <w:tmpl w:val="63284C16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3D6E6F27"/>
    <w:multiLevelType w:val="hybridMultilevel"/>
    <w:tmpl w:val="19AE8E2E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3DD433DD"/>
    <w:multiLevelType w:val="hybridMultilevel"/>
    <w:tmpl w:val="5A3E5258"/>
    <w:lvl w:ilvl="0" w:tplc="6906612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B1362"/>
    <w:multiLevelType w:val="hybridMultilevel"/>
    <w:tmpl w:val="8BACEE98"/>
    <w:lvl w:ilvl="0" w:tplc="CE0EA7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42DCE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BCD6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0016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A29A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E078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60B1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C2BA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3A21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4A304DD0"/>
    <w:multiLevelType w:val="hybridMultilevel"/>
    <w:tmpl w:val="EA1E2DFA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2269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FDF41864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76DD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609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284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CA32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407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B02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8A73996"/>
    <w:multiLevelType w:val="hybridMultilevel"/>
    <w:tmpl w:val="C44894A2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5D15396D"/>
    <w:multiLevelType w:val="hybridMultilevel"/>
    <w:tmpl w:val="9848AE6A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DF418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76DD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609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284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CA32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407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B02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DDF73E1"/>
    <w:multiLevelType w:val="hybridMultilevel"/>
    <w:tmpl w:val="794278BC"/>
    <w:lvl w:ilvl="0" w:tplc="2000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3CEDC0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1CC7"/>
    <w:multiLevelType w:val="hybridMultilevel"/>
    <w:tmpl w:val="4438A402"/>
    <w:lvl w:ilvl="0" w:tplc="71509E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F6A12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14435E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549B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7E94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BE7B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9082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C1B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2EDC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53D31C4"/>
    <w:multiLevelType w:val="hybridMultilevel"/>
    <w:tmpl w:val="50261330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06C2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FDF41864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76DD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609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284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CA32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407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B02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68CD3F4E"/>
    <w:multiLevelType w:val="hybridMultilevel"/>
    <w:tmpl w:val="F8E4E0F4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3EDE62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F41864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76DD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609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284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CA32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407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B02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6B5615F7"/>
    <w:multiLevelType w:val="hybridMultilevel"/>
    <w:tmpl w:val="BB9CE10A"/>
    <w:lvl w:ilvl="0" w:tplc="B97AF24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E63FF"/>
    <w:multiLevelType w:val="hybridMultilevel"/>
    <w:tmpl w:val="0A0A72D2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 w15:restartNumberingAfterBreak="0">
    <w:nsid w:val="706C3F54"/>
    <w:multiLevelType w:val="hybridMultilevel"/>
    <w:tmpl w:val="65EECD42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045A8"/>
    <w:multiLevelType w:val="hybridMultilevel"/>
    <w:tmpl w:val="FDEA9B92"/>
    <w:lvl w:ilvl="0" w:tplc="D4FA0B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88BFC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4E3A7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0C2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5AFF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14B6D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A628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08DB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2E8B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4220D31"/>
    <w:multiLevelType w:val="hybridMultilevel"/>
    <w:tmpl w:val="BB9CE10A"/>
    <w:lvl w:ilvl="0" w:tplc="B97AF24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02A2D"/>
    <w:multiLevelType w:val="hybridMultilevel"/>
    <w:tmpl w:val="BB9CE10A"/>
    <w:lvl w:ilvl="0" w:tplc="B97AF24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A010D"/>
    <w:multiLevelType w:val="hybridMultilevel"/>
    <w:tmpl w:val="0332F20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38"/>
  </w:num>
  <w:num w:numId="14">
    <w:abstractNumId w:val="11"/>
  </w:num>
  <w:num w:numId="15">
    <w:abstractNumId w:val="32"/>
  </w:num>
  <w:num w:numId="16">
    <w:abstractNumId w:val="27"/>
  </w:num>
  <w:num w:numId="17">
    <w:abstractNumId w:val="10"/>
  </w:num>
  <w:num w:numId="18">
    <w:abstractNumId w:val="22"/>
  </w:num>
  <w:num w:numId="19">
    <w:abstractNumId w:val="40"/>
  </w:num>
  <w:num w:numId="20">
    <w:abstractNumId w:val="36"/>
  </w:num>
  <w:num w:numId="21">
    <w:abstractNumId w:val="15"/>
  </w:num>
  <w:num w:numId="22">
    <w:abstractNumId w:val="20"/>
  </w:num>
  <w:num w:numId="23">
    <w:abstractNumId w:val="41"/>
  </w:num>
  <w:num w:numId="24">
    <w:abstractNumId w:val="37"/>
  </w:num>
  <w:num w:numId="25">
    <w:abstractNumId w:val="17"/>
  </w:num>
  <w:num w:numId="26">
    <w:abstractNumId w:val="30"/>
  </w:num>
  <w:num w:numId="27">
    <w:abstractNumId w:val="25"/>
  </w:num>
  <w:num w:numId="28">
    <w:abstractNumId w:val="35"/>
  </w:num>
  <w:num w:numId="29">
    <w:abstractNumId w:val="28"/>
  </w:num>
  <w:num w:numId="30">
    <w:abstractNumId w:val="16"/>
  </w:num>
  <w:num w:numId="31">
    <w:abstractNumId w:val="24"/>
  </w:num>
  <w:num w:numId="32">
    <w:abstractNumId w:val="19"/>
  </w:num>
  <w:num w:numId="33">
    <w:abstractNumId w:val="12"/>
  </w:num>
  <w:num w:numId="34">
    <w:abstractNumId w:val="42"/>
  </w:num>
  <w:num w:numId="35">
    <w:abstractNumId w:val="13"/>
  </w:num>
  <w:num w:numId="36">
    <w:abstractNumId w:val="34"/>
  </w:num>
  <w:num w:numId="37">
    <w:abstractNumId w:val="31"/>
  </w:num>
  <w:num w:numId="38">
    <w:abstractNumId w:val="33"/>
  </w:num>
  <w:num w:numId="39">
    <w:abstractNumId w:val="18"/>
  </w:num>
  <w:num w:numId="40">
    <w:abstractNumId w:val="39"/>
  </w:num>
  <w:num w:numId="41">
    <w:abstractNumId w:val="29"/>
  </w:num>
  <w:num w:numId="42">
    <w:abstractNumId w:val="2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6F"/>
    <w:rsid w:val="00004438"/>
    <w:rsid w:val="00012D7E"/>
    <w:rsid w:val="00067E02"/>
    <w:rsid w:val="000953F9"/>
    <w:rsid w:val="000A73C0"/>
    <w:rsid w:val="000C261B"/>
    <w:rsid w:val="000C7D8A"/>
    <w:rsid w:val="00107CB6"/>
    <w:rsid w:val="00110D00"/>
    <w:rsid w:val="00120F1A"/>
    <w:rsid w:val="00121EB0"/>
    <w:rsid w:val="0013333F"/>
    <w:rsid w:val="001462E0"/>
    <w:rsid w:val="0015675E"/>
    <w:rsid w:val="00193898"/>
    <w:rsid w:val="00236A11"/>
    <w:rsid w:val="00276248"/>
    <w:rsid w:val="00280F04"/>
    <w:rsid w:val="002A303B"/>
    <w:rsid w:val="002A46A6"/>
    <w:rsid w:val="002B21AE"/>
    <w:rsid w:val="002D78A1"/>
    <w:rsid w:val="00312DD5"/>
    <w:rsid w:val="0033593E"/>
    <w:rsid w:val="00377FEA"/>
    <w:rsid w:val="00392D15"/>
    <w:rsid w:val="003A3E13"/>
    <w:rsid w:val="003B389A"/>
    <w:rsid w:val="003E57EA"/>
    <w:rsid w:val="003E6F0A"/>
    <w:rsid w:val="004015FF"/>
    <w:rsid w:val="0042046F"/>
    <w:rsid w:val="004534A5"/>
    <w:rsid w:val="00454FE1"/>
    <w:rsid w:val="00455787"/>
    <w:rsid w:val="004566FA"/>
    <w:rsid w:val="00486B62"/>
    <w:rsid w:val="00495232"/>
    <w:rsid w:val="004A279C"/>
    <w:rsid w:val="004A4EC4"/>
    <w:rsid w:val="004C15A6"/>
    <w:rsid w:val="00513CFD"/>
    <w:rsid w:val="005142A6"/>
    <w:rsid w:val="00514F1D"/>
    <w:rsid w:val="00515DF9"/>
    <w:rsid w:val="005331CA"/>
    <w:rsid w:val="005504AE"/>
    <w:rsid w:val="00595A8A"/>
    <w:rsid w:val="005E21E3"/>
    <w:rsid w:val="00601E62"/>
    <w:rsid w:val="00620327"/>
    <w:rsid w:val="006538E4"/>
    <w:rsid w:val="00660B21"/>
    <w:rsid w:val="00684155"/>
    <w:rsid w:val="006E1EA3"/>
    <w:rsid w:val="00714CE5"/>
    <w:rsid w:val="00736E05"/>
    <w:rsid w:val="007456F0"/>
    <w:rsid w:val="00783280"/>
    <w:rsid w:val="007B41D1"/>
    <w:rsid w:val="007F1BD9"/>
    <w:rsid w:val="00802719"/>
    <w:rsid w:val="008214F4"/>
    <w:rsid w:val="00822A8D"/>
    <w:rsid w:val="00831731"/>
    <w:rsid w:val="00840891"/>
    <w:rsid w:val="00852FE0"/>
    <w:rsid w:val="00874542"/>
    <w:rsid w:val="008A5FE8"/>
    <w:rsid w:val="008F6473"/>
    <w:rsid w:val="009076AB"/>
    <w:rsid w:val="00907CBB"/>
    <w:rsid w:val="00913AE4"/>
    <w:rsid w:val="0092320B"/>
    <w:rsid w:val="00924795"/>
    <w:rsid w:val="00976A9B"/>
    <w:rsid w:val="00982898"/>
    <w:rsid w:val="00990E6F"/>
    <w:rsid w:val="0099384F"/>
    <w:rsid w:val="009A32A1"/>
    <w:rsid w:val="009A6832"/>
    <w:rsid w:val="009C7EC3"/>
    <w:rsid w:val="009D160F"/>
    <w:rsid w:val="00A2195A"/>
    <w:rsid w:val="00A72CC5"/>
    <w:rsid w:val="00AE068A"/>
    <w:rsid w:val="00AF1532"/>
    <w:rsid w:val="00B262E2"/>
    <w:rsid w:val="00B2781F"/>
    <w:rsid w:val="00B545B3"/>
    <w:rsid w:val="00B5473D"/>
    <w:rsid w:val="00B55084"/>
    <w:rsid w:val="00B55F12"/>
    <w:rsid w:val="00B87079"/>
    <w:rsid w:val="00BC1F2B"/>
    <w:rsid w:val="00BF0DAD"/>
    <w:rsid w:val="00C41938"/>
    <w:rsid w:val="00C64B77"/>
    <w:rsid w:val="00C86C95"/>
    <w:rsid w:val="00C94938"/>
    <w:rsid w:val="00C95D01"/>
    <w:rsid w:val="00CA7483"/>
    <w:rsid w:val="00CB5473"/>
    <w:rsid w:val="00D003BC"/>
    <w:rsid w:val="00D00FB2"/>
    <w:rsid w:val="00D50354"/>
    <w:rsid w:val="00D67B40"/>
    <w:rsid w:val="00D761FC"/>
    <w:rsid w:val="00D815BC"/>
    <w:rsid w:val="00DA0B66"/>
    <w:rsid w:val="00DA18C5"/>
    <w:rsid w:val="00E17831"/>
    <w:rsid w:val="00E279B8"/>
    <w:rsid w:val="00E41F4D"/>
    <w:rsid w:val="00E47107"/>
    <w:rsid w:val="00E756E6"/>
    <w:rsid w:val="00E90515"/>
    <w:rsid w:val="00EA05B8"/>
    <w:rsid w:val="00EB0844"/>
    <w:rsid w:val="00EB203B"/>
    <w:rsid w:val="00EE3358"/>
    <w:rsid w:val="00EF2ECD"/>
    <w:rsid w:val="00F14B42"/>
    <w:rsid w:val="00F35E61"/>
    <w:rsid w:val="00F55AC6"/>
    <w:rsid w:val="00F77D8E"/>
    <w:rsid w:val="00F81779"/>
    <w:rsid w:val="00FE2019"/>
    <w:rsid w:val="00FF45FE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FCBDD6"/>
  <w15:chartTrackingRefBased/>
  <w15:docId w15:val="{130559F8-BE27-4605-BA77-D085928C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customStyle="1" w:styleId="Default">
    <w:name w:val="Default"/>
    <w:rsid w:val="00990E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8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3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8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07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9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3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6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65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2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4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1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7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6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7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8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8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5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6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8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8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4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99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on%20Abdul%20Waheed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86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Abdul Waheed</dc:creator>
  <cp:keywords/>
  <cp:lastModifiedBy>Anam Mustaqeem</cp:lastModifiedBy>
  <cp:revision>11</cp:revision>
  <cp:lastPrinted>2019-10-31T11:19:00Z</cp:lastPrinted>
  <dcterms:created xsi:type="dcterms:W3CDTF">2021-04-14T03:05:00Z</dcterms:created>
  <dcterms:modified xsi:type="dcterms:W3CDTF">2021-10-18T08:43:00Z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